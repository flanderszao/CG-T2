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356A" w14:textId="07A10985" w:rsidR="00B522AE" w:rsidRPr="00B522AE" w:rsidRDefault="00B522AE" w:rsidP="0039084B">
      <w:pPr>
        <w:pStyle w:val="Author"/>
        <w:rPr>
          <w:sz w:val="28"/>
          <w:szCs w:val="28"/>
        </w:rPr>
      </w:pPr>
      <w:r w:rsidRPr="00B522AE">
        <w:rPr>
          <w:sz w:val="28"/>
          <w:szCs w:val="28"/>
        </w:rPr>
        <w:t>Relatório do Trabalho 2 de Computação Gráfica</w:t>
      </w:r>
    </w:p>
    <w:p w14:paraId="3F1036C0" w14:textId="09B90422" w:rsidR="00EC49FE" w:rsidRPr="000331F5" w:rsidRDefault="002F26BE" w:rsidP="0039084B">
      <w:pPr>
        <w:pStyle w:val="Author"/>
        <w:rPr>
          <w:vertAlign w:val="superscript"/>
        </w:rPr>
      </w:pPr>
      <w:proofErr w:type="spellStart"/>
      <w:r w:rsidRPr="000331F5">
        <w:t>Naiumy</w:t>
      </w:r>
      <w:proofErr w:type="spellEnd"/>
      <w:r w:rsidRPr="000331F5">
        <w:t xml:space="preserve"> dos Rei</w:t>
      </w:r>
      <w:r w:rsidR="00B522AE">
        <w:t>s, Vitor Rafael Borges</w:t>
      </w:r>
    </w:p>
    <w:p w14:paraId="65C0D7B1" w14:textId="4EBF211C" w:rsidR="00F56CFC" w:rsidRPr="00B522AE" w:rsidRDefault="00B522AE" w:rsidP="00F56CFC">
      <w:pPr>
        <w:pStyle w:val="Author"/>
        <w:rPr>
          <w:rStyle w:val="AddressChar"/>
          <w:b w:val="0"/>
          <w:bCs/>
          <w:sz w:val="22"/>
          <w:szCs w:val="22"/>
        </w:rPr>
      </w:pPr>
      <w:hyperlink r:id="rId11" w:history="1">
        <w:r w:rsidRPr="00B522AE">
          <w:rPr>
            <w:rStyle w:val="Hyperlink"/>
            <w:b w:val="0"/>
            <w:bCs/>
            <w:sz w:val="22"/>
            <w:szCs w:val="22"/>
          </w:rPr>
          <w:t>naiumy.reis@edu.pucrs.br</w:t>
        </w:r>
      </w:hyperlink>
      <w:r w:rsidRPr="00B522AE">
        <w:rPr>
          <w:rStyle w:val="AddressChar"/>
          <w:b w:val="0"/>
          <w:bCs/>
          <w:sz w:val="22"/>
          <w:szCs w:val="22"/>
        </w:rPr>
        <w:t xml:space="preserve">, </w:t>
      </w:r>
      <w:hyperlink r:id="rId12" w:history="1">
        <w:r w:rsidRPr="00227004">
          <w:rPr>
            <w:rStyle w:val="Hyperlink"/>
            <w:b w:val="0"/>
            <w:bCs/>
            <w:sz w:val="22"/>
            <w:szCs w:val="22"/>
          </w:rPr>
          <w:t>v.rafael02@edu.pucrs.br</w:t>
        </w:r>
      </w:hyperlink>
      <w:r>
        <w:rPr>
          <w:rStyle w:val="AddressChar"/>
          <w:b w:val="0"/>
          <w:bCs/>
          <w:sz w:val="22"/>
          <w:szCs w:val="22"/>
        </w:rPr>
        <w:t xml:space="preserve"> </w:t>
      </w:r>
    </w:p>
    <w:p w14:paraId="6C1149BA" w14:textId="15661ED1" w:rsidR="00EC49FE" w:rsidRPr="000331F5" w:rsidRDefault="002F26BE" w:rsidP="003C25DE">
      <w:pPr>
        <w:spacing w:before="240"/>
        <w:jc w:val="center"/>
        <w:rPr>
          <w:rStyle w:val="AddressChar"/>
        </w:rPr>
      </w:pPr>
      <w:r w:rsidRPr="000331F5">
        <w:rPr>
          <w:rStyle w:val="AddressChar"/>
        </w:rPr>
        <w:t>Escola Politécnica</w:t>
      </w:r>
      <w:r w:rsidR="00EC49FE" w:rsidRPr="000331F5">
        <w:rPr>
          <w:rStyle w:val="AddressChar"/>
        </w:rPr>
        <w:t xml:space="preserve"> –</w:t>
      </w:r>
      <w:r w:rsidR="0006169F" w:rsidRPr="000331F5">
        <w:rPr>
          <w:rStyle w:val="AddressChar"/>
        </w:rPr>
        <w:t xml:space="preserve"> Po</w:t>
      </w:r>
      <w:r w:rsidR="00E56DB9" w:rsidRPr="000331F5">
        <w:rPr>
          <w:rStyle w:val="AddressChar"/>
        </w:rPr>
        <w:t>ntifícia</w:t>
      </w:r>
      <w:r w:rsidR="00EC49FE" w:rsidRPr="000331F5">
        <w:rPr>
          <w:rStyle w:val="AddressChar"/>
        </w:rPr>
        <w:t xml:space="preserve"> Universidade </w:t>
      </w:r>
      <w:r w:rsidR="00532413" w:rsidRPr="000331F5">
        <w:rPr>
          <w:rStyle w:val="AddressChar"/>
        </w:rPr>
        <w:t>Cató</w:t>
      </w:r>
      <w:r w:rsidR="0006169F" w:rsidRPr="000331F5">
        <w:rPr>
          <w:rStyle w:val="AddressChar"/>
        </w:rPr>
        <w:t>lica</w:t>
      </w:r>
      <w:r w:rsidR="00EC49FE" w:rsidRPr="000331F5">
        <w:rPr>
          <w:rStyle w:val="AddressChar"/>
        </w:rPr>
        <w:t xml:space="preserve"> do Rio Grande do Sul (</w:t>
      </w:r>
      <w:r w:rsidRPr="000331F5">
        <w:rPr>
          <w:rStyle w:val="AddressChar"/>
        </w:rPr>
        <w:t>P</w:t>
      </w:r>
      <w:r w:rsidR="00EC49FE" w:rsidRPr="000331F5">
        <w:rPr>
          <w:rStyle w:val="AddressChar"/>
        </w:rPr>
        <w:t>U</w:t>
      </w:r>
      <w:r w:rsidRPr="000331F5">
        <w:rPr>
          <w:rStyle w:val="AddressChar"/>
        </w:rPr>
        <w:t>CRS</w:t>
      </w:r>
      <w:r w:rsidR="00EC49FE" w:rsidRPr="000331F5">
        <w:rPr>
          <w:rStyle w:val="AddressChar"/>
        </w:rPr>
        <w:t>)</w:t>
      </w:r>
      <w:r w:rsidR="00EC49FE" w:rsidRPr="000331F5">
        <w:rPr>
          <w:rStyle w:val="AddressChar"/>
        </w:rPr>
        <w:br/>
        <w:t xml:space="preserve">Caixa Postal </w:t>
      </w:r>
      <w:r w:rsidR="00F56CFC" w:rsidRPr="000331F5">
        <w:t>1429 90619-900</w:t>
      </w:r>
      <w:r w:rsidR="00D55297" w:rsidRPr="000331F5">
        <w:t xml:space="preserve"> </w:t>
      </w:r>
      <w:r w:rsidR="00EC49FE" w:rsidRPr="000331F5">
        <w:rPr>
          <w:rStyle w:val="AddressChar"/>
        </w:rPr>
        <w:t>– Porto Alegre – RS – Bra</w:t>
      </w:r>
      <w:r w:rsidRPr="000331F5">
        <w:rPr>
          <w:rStyle w:val="AddressChar"/>
        </w:rPr>
        <w:t>s</w:t>
      </w:r>
      <w:r w:rsidR="00EC49FE" w:rsidRPr="000331F5">
        <w:rPr>
          <w:rStyle w:val="AddressChar"/>
        </w:rPr>
        <w:t>il</w:t>
      </w:r>
    </w:p>
    <w:p w14:paraId="4B1059A6" w14:textId="77777777" w:rsidR="00EC49FE" w:rsidRPr="000331F5" w:rsidRDefault="00EC49FE" w:rsidP="00EE70EF">
      <w:pPr>
        <w:pStyle w:val="Email"/>
      </w:pPr>
    </w:p>
    <w:p w14:paraId="225A81A0" w14:textId="77777777" w:rsidR="00F56CFC" w:rsidRPr="000331F5" w:rsidRDefault="00F56CFC" w:rsidP="00EE70EF">
      <w:pPr>
        <w:pStyle w:val="Email"/>
        <w:sectPr w:rsidR="00F56CFC" w:rsidRPr="000331F5" w:rsidSect="00D806C3">
          <w:headerReference w:type="even" r:id="rId13"/>
          <w:headerReference w:type="default" r:id="rId14"/>
          <w:footerReference w:type="even" r:id="rId15"/>
          <w:footerReference w:type="first" r:id="rId16"/>
          <w:type w:val="continuous"/>
          <w:pgSz w:w="11907" w:h="16840" w:code="9"/>
          <w:pgMar w:top="1134" w:right="1701" w:bottom="851" w:left="1701" w:header="964" w:footer="964" w:gutter="0"/>
          <w:pgNumType w:start="101"/>
          <w:cols w:space="454"/>
        </w:sectPr>
      </w:pPr>
    </w:p>
    <w:p w14:paraId="1396BB67" w14:textId="544F4471" w:rsidR="004C3BB6" w:rsidRDefault="00EC49FE" w:rsidP="00B17962">
      <w:pPr>
        <w:pStyle w:val="Abstract"/>
        <w:spacing w:before="0" w:after="0"/>
        <w:ind w:left="455"/>
        <w:rPr>
          <w:i w:val="0"/>
          <w:szCs w:val="20"/>
        </w:rPr>
      </w:pPr>
      <w:r w:rsidRPr="000331F5">
        <w:rPr>
          <w:b/>
        </w:rPr>
        <w:t>Resumo</w:t>
      </w:r>
      <w:r w:rsidR="00924789" w:rsidRPr="000331F5">
        <w:rPr>
          <w:b/>
        </w:rPr>
        <w:t>:</w:t>
      </w:r>
      <w:r w:rsidR="00EF373E" w:rsidRPr="000331F5">
        <w:rPr>
          <w:i w:val="0"/>
          <w:szCs w:val="20"/>
        </w:rPr>
        <w:t xml:space="preserve"> </w:t>
      </w:r>
    </w:p>
    <w:p w14:paraId="0662286C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10B49AD4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3555313C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04B58B64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7DF8F68A" w14:textId="77777777" w:rsidR="00B17962" w:rsidRDefault="00B17962" w:rsidP="00B17962">
      <w:pPr>
        <w:pStyle w:val="Abstract"/>
        <w:spacing w:before="0" w:after="0"/>
        <w:ind w:left="455"/>
        <w:rPr>
          <w:i w:val="0"/>
          <w:szCs w:val="20"/>
        </w:rPr>
      </w:pPr>
    </w:p>
    <w:p w14:paraId="38073C8E" w14:textId="77777777" w:rsidR="00B17962" w:rsidRPr="004C3BB6" w:rsidRDefault="00B17962" w:rsidP="00B17962">
      <w:pPr>
        <w:pStyle w:val="Abstract"/>
        <w:spacing w:before="0" w:after="0"/>
        <w:ind w:left="455"/>
        <w:rPr>
          <w:bCs/>
        </w:rPr>
      </w:pPr>
    </w:p>
    <w:p w14:paraId="18A01498" w14:textId="4CF7AA5B" w:rsidR="004C3BB6" w:rsidRDefault="004C3BB6" w:rsidP="00B17962">
      <w:pPr>
        <w:pStyle w:val="Abstract"/>
        <w:spacing w:after="0"/>
        <w:ind w:left="455"/>
        <w:rPr>
          <w:bCs/>
        </w:rPr>
      </w:pPr>
      <w:r w:rsidRPr="004C3BB6">
        <w:rPr>
          <w:b/>
          <w:bCs/>
        </w:rPr>
        <w:t>Abstract.</w:t>
      </w:r>
      <w:r w:rsidRPr="004C3BB6">
        <w:rPr>
          <w:bCs/>
        </w:rPr>
        <w:t xml:space="preserve"> </w:t>
      </w:r>
    </w:p>
    <w:p w14:paraId="21859336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24F3AB36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07643478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17E98395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16B3A6EB" w14:textId="77777777" w:rsidR="00B17962" w:rsidRDefault="00B17962" w:rsidP="00B17962">
      <w:pPr>
        <w:pStyle w:val="Abstract"/>
        <w:spacing w:after="0"/>
        <w:ind w:left="455"/>
        <w:rPr>
          <w:bCs/>
        </w:rPr>
      </w:pPr>
    </w:p>
    <w:p w14:paraId="682EA004" w14:textId="77777777" w:rsidR="00B17962" w:rsidRPr="004C3BB6" w:rsidRDefault="00B17962" w:rsidP="00B17962">
      <w:pPr>
        <w:pStyle w:val="Abstract"/>
        <w:spacing w:after="0"/>
        <w:ind w:left="455"/>
        <w:rPr>
          <w:bCs/>
        </w:rPr>
      </w:pPr>
    </w:p>
    <w:p w14:paraId="0A6818B5" w14:textId="3557577A" w:rsidR="00EC49FE" w:rsidRPr="00602A50" w:rsidRDefault="00905AA8" w:rsidP="00621D56">
      <w:pPr>
        <w:pStyle w:val="Abstract"/>
        <w:ind w:left="0"/>
        <w:rPr>
          <w:b/>
          <w:bCs/>
          <w:i w:val="0"/>
          <w:iCs/>
          <w:sz w:val="26"/>
          <w:szCs w:val="26"/>
        </w:rPr>
      </w:pPr>
      <w:r>
        <w:rPr>
          <w:b/>
          <w:bCs/>
          <w:i w:val="0"/>
          <w:iCs/>
          <w:sz w:val="26"/>
          <w:szCs w:val="26"/>
        </w:rPr>
        <w:tab/>
      </w:r>
      <w:r w:rsidR="00EC49FE" w:rsidRPr="00602A50">
        <w:rPr>
          <w:b/>
          <w:bCs/>
          <w:i w:val="0"/>
          <w:iCs/>
          <w:sz w:val="26"/>
          <w:szCs w:val="26"/>
        </w:rPr>
        <w:t xml:space="preserve">1. </w:t>
      </w:r>
      <w:r w:rsidR="00CA106A" w:rsidRPr="00602A50">
        <w:rPr>
          <w:b/>
          <w:bCs/>
          <w:i w:val="0"/>
          <w:iCs/>
          <w:sz w:val="26"/>
          <w:szCs w:val="26"/>
        </w:rPr>
        <w:t>Int</w:t>
      </w:r>
      <w:r w:rsidR="00C6556C" w:rsidRPr="00602A50">
        <w:rPr>
          <w:b/>
          <w:bCs/>
          <w:i w:val="0"/>
          <w:iCs/>
          <w:sz w:val="26"/>
          <w:szCs w:val="26"/>
        </w:rPr>
        <w:t>r</w:t>
      </w:r>
      <w:r w:rsidR="006E31C8" w:rsidRPr="00602A50">
        <w:rPr>
          <w:b/>
          <w:bCs/>
          <w:i w:val="0"/>
          <w:iCs/>
          <w:sz w:val="26"/>
          <w:szCs w:val="26"/>
        </w:rPr>
        <w:t>odução</w:t>
      </w:r>
    </w:p>
    <w:p w14:paraId="043FD7A9" w14:textId="000185A9" w:rsidR="00982A20" w:rsidRDefault="000C22FF" w:rsidP="00B17962">
      <w:pPr>
        <w:pStyle w:val="Reference"/>
        <w:spacing w:before="0"/>
        <w:ind w:left="2" w:hanging="2"/>
        <w:rPr>
          <w:rFonts w:cs="Times"/>
        </w:rPr>
      </w:pPr>
      <w:r>
        <w:rPr>
          <w:rFonts w:cs="Times"/>
        </w:rPr>
        <w:tab/>
      </w:r>
      <w:r w:rsidR="009573D6">
        <w:rPr>
          <w:rFonts w:cs="Times"/>
        </w:rPr>
        <w:tab/>
      </w:r>
    </w:p>
    <w:p w14:paraId="7AE645CB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64E9FB5E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348B89C9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589AE397" w14:textId="77777777" w:rsidR="00B17962" w:rsidRDefault="00B17962" w:rsidP="00B17962">
      <w:pPr>
        <w:pStyle w:val="Reference"/>
        <w:spacing w:before="0"/>
        <w:ind w:left="2" w:hanging="2"/>
        <w:rPr>
          <w:rFonts w:cs="Times"/>
        </w:rPr>
      </w:pPr>
    </w:p>
    <w:p w14:paraId="79CBFD81" w14:textId="1C4824C3" w:rsidR="00663DAE" w:rsidRPr="009762FE" w:rsidRDefault="00A25601" w:rsidP="005C5246">
      <w:pPr>
        <w:pStyle w:val="Reference"/>
        <w:spacing w:after="240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EC49FE" w:rsidRPr="009762FE">
        <w:rPr>
          <w:b/>
          <w:bCs/>
          <w:sz w:val="26"/>
          <w:szCs w:val="26"/>
        </w:rPr>
        <w:t xml:space="preserve">2. </w:t>
      </w:r>
      <w:r w:rsidR="005850A9" w:rsidRPr="009762FE">
        <w:rPr>
          <w:b/>
          <w:bCs/>
          <w:sz w:val="26"/>
          <w:szCs w:val="26"/>
        </w:rPr>
        <w:t xml:space="preserve">Objetivo do </w:t>
      </w:r>
      <w:r w:rsidR="00D54B78" w:rsidRPr="009762FE">
        <w:rPr>
          <w:b/>
          <w:bCs/>
          <w:sz w:val="26"/>
          <w:szCs w:val="26"/>
        </w:rPr>
        <w:t>Projeto</w:t>
      </w:r>
    </w:p>
    <w:p w14:paraId="5A4F3589" w14:textId="476DD7D4" w:rsidR="00FF53C1" w:rsidRDefault="00A25601" w:rsidP="00B17962">
      <w:pPr>
        <w:pStyle w:val="Reference"/>
        <w:spacing w:before="0"/>
        <w:ind w:left="0" w:firstLine="0"/>
        <w:rPr>
          <w:szCs w:val="24"/>
        </w:rPr>
      </w:pPr>
      <w:r>
        <w:rPr>
          <w:szCs w:val="24"/>
        </w:rPr>
        <w:tab/>
      </w:r>
    </w:p>
    <w:p w14:paraId="13983F64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5DBEB249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303478AF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63694D7D" w14:textId="0C48F68D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AD6376D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73BE7597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97263F5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D9B7303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24C64B3A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5A787064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19B82B59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65B52D97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6F09FE05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07196B8A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14DE0686" w14:textId="77777777" w:rsidR="00B17962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18FC3EC2" w14:textId="77777777" w:rsidR="00B17962" w:rsidRPr="006A05C5" w:rsidRDefault="00B17962" w:rsidP="00B17962">
      <w:pPr>
        <w:pStyle w:val="Reference"/>
        <w:spacing w:before="0"/>
        <w:ind w:left="0" w:firstLine="0"/>
        <w:rPr>
          <w:szCs w:val="24"/>
        </w:rPr>
      </w:pPr>
    </w:p>
    <w:p w14:paraId="59D5E867" w14:textId="7A847AF4" w:rsidR="00EC49FE" w:rsidRPr="0042460F" w:rsidRDefault="0021245D" w:rsidP="0042460F">
      <w:pPr>
        <w:pStyle w:val="Ttulo1"/>
        <w:ind w:left="1"/>
        <w:jc w:val="both"/>
        <w:rPr>
          <w:bCs/>
        </w:rPr>
      </w:pPr>
      <w:r>
        <w:tab/>
      </w:r>
      <w:r w:rsidR="00603861" w:rsidRPr="000331F5">
        <w:t>3</w:t>
      </w:r>
      <w:r w:rsidR="00EC49FE" w:rsidRPr="000331F5">
        <w:t xml:space="preserve">. </w:t>
      </w:r>
      <w:r w:rsidR="00B17962">
        <w:rPr>
          <w:bCs/>
        </w:rPr>
        <w:t>Solução</w:t>
      </w:r>
    </w:p>
    <w:p w14:paraId="6FE15969" w14:textId="18935628" w:rsidR="001C0E82" w:rsidRDefault="00483BE0" w:rsidP="00B17962">
      <w:pPr>
        <w:pStyle w:val="Ttulo1"/>
        <w:spacing w:before="0"/>
        <w:ind w:left="1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</w:p>
    <w:p w14:paraId="50DA40A6" w14:textId="77777777" w:rsidR="0083197B" w:rsidRDefault="0083197B" w:rsidP="0083197B"/>
    <w:p w14:paraId="7511F5BF" w14:textId="77777777" w:rsidR="0083197B" w:rsidRDefault="0083197B" w:rsidP="0083197B"/>
    <w:p w14:paraId="1EA2D4EF" w14:textId="77777777" w:rsidR="0083197B" w:rsidRDefault="0083197B" w:rsidP="0083197B"/>
    <w:p w14:paraId="20451CCB" w14:textId="77777777" w:rsidR="0083197B" w:rsidRDefault="0083197B" w:rsidP="0083197B"/>
    <w:p w14:paraId="21FAA7DA" w14:textId="77777777" w:rsidR="0083197B" w:rsidRDefault="0083197B" w:rsidP="0083197B"/>
    <w:p w14:paraId="0F178A56" w14:textId="77777777" w:rsidR="0083197B" w:rsidRDefault="0083197B" w:rsidP="0083197B"/>
    <w:p w14:paraId="6EC4EBA5" w14:textId="77777777" w:rsidR="0083197B" w:rsidRDefault="0083197B" w:rsidP="0083197B"/>
    <w:p w14:paraId="70FFD3DD" w14:textId="03CE4769" w:rsidR="0083197B" w:rsidRPr="0083197B" w:rsidRDefault="0083197B" w:rsidP="0083197B">
      <w:pPr>
        <w:rPr>
          <w:b/>
          <w:bCs/>
          <w:sz w:val="26"/>
          <w:szCs w:val="26"/>
        </w:rPr>
      </w:pPr>
      <w:r>
        <w:tab/>
      </w:r>
      <w:r>
        <w:rPr>
          <w:b/>
          <w:bCs/>
          <w:sz w:val="26"/>
          <w:szCs w:val="26"/>
        </w:rPr>
        <w:t xml:space="preserve">4. </w:t>
      </w:r>
      <w:r w:rsidRPr="0083197B">
        <w:rPr>
          <w:b/>
          <w:bCs/>
          <w:sz w:val="26"/>
          <w:szCs w:val="26"/>
        </w:rPr>
        <w:t>Metodologia científica</w:t>
      </w:r>
    </w:p>
    <w:p w14:paraId="55743B20" w14:textId="77777777" w:rsidR="0083197B" w:rsidRDefault="0083197B" w:rsidP="0083197B"/>
    <w:p w14:paraId="7D2CFB82" w14:textId="77777777" w:rsidR="0083197B" w:rsidRDefault="0083197B" w:rsidP="0083197B"/>
    <w:p w14:paraId="3DF1EF78" w14:textId="77777777" w:rsidR="0083197B" w:rsidRDefault="0083197B" w:rsidP="0083197B"/>
    <w:p w14:paraId="1C7B834C" w14:textId="77777777" w:rsidR="0083197B" w:rsidRDefault="0083197B" w:rsidP="0083197B"/>
    <w:p w14:paraId="52A0147F" w14:textId="77777777" w:rsidR="0083197B" w:rsidRDefault="0083197B" w:rsidP="0083197B"/>
    <w:p w14:paraId="2C3352E6" w14:textId="77777777" w:rsidR="0083197B" w:rsidRDefault="0083197B" w:rsidP="0083197B"/>
    <w:p w14:paraId="445643D3" w14:textId="77777777" w:rsidR="0083197B" w:rsidRDefault="0083197B" w:rsidP="0083197B"/>
    <w:p w14:paraId="680109AD" w14:textId="77777777" w:rsidR="0083197B" w:rsidRDefault="0083197B" w:rsidP="0083197B"/>
    <w:p w14:paraId="60F5E3FD" w14:textId="77777777" w:rsidR="0083197B" w:rsidRDefault="0083197B" w:rsidP="0083197B"/>
    <w:p w14:paraId="11880BFF" w14:textId="77777777" w:rsidR="0083197B" w:rsidRDefault="0083197B" w:rsidP="0083197B"/>
    <w:p w14:paraId="740531A9" w14:textId="77777777" w:rsidR="0083197B" w:rsidRDefault="0083197B" w:rsidP="0083197B"/>
    <w:p w14:paraId="24CD7D77" w14:textId="77777777" w:rsidR="0083197B" w:rsidRDefault="0083197B" w:rsidP="0083197B"/>
    <w:p w14:paraId="5F50ED69" w14:textId="77777777" w:rsidR="0083197B" w:rsidRPr="0083197B" w:rsidRDefault="0083197B" w:rsidP="0083197B"/>
    <w:p w14:paraId="67E0D5D2" w14:textId="3777B501" w:rsidR="00B522AE" w:rsidRPr="00B522AE" w:rsidRDefault="0083197B" w:rsidP="00B522AE">
      <w:pPr>
        <w:spacing w:before="0"/>
        <w:ind w:left="720"/>
        <w:jc w:val="lef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5</w:t>
      </w:r>
      <w:r w:rsidR="00EC49FE" w:rsidRPr="001C0E82">
        <w:rPr>
          <w:b/>
          <w:bCs/>
          <w:sz w:val="26"/>
          <w:szCs w:val="26"/>
        </w:rPr>
        <w:t>.</w:t>
      </w:r>
      <w:r w:rsidR="00171EE0" w:rsidRPr="001C0E82">
        <w:rPr>
          <w:b/>
          <w:bCs/>
          <w:sz w:val="26"/>
          <w:szCs w:val="26"/>
        </w:rPr>
        <w:t xml:space="preserve"> </w:t>
      </w:r>
      <w:r w:rsidR="00007216" w:rsidRPr="001C0E82">
        <w:rPr>
          <w:b/>
          <w:bCs/>
          <w:sz w:val="26"/>
          <w:szCs w:val="26"/>
        </w:rPr>
        <w:t xml:space="preserve">Uso de Métodos de IA </w:t>
      </w:r>
    </w:p>
    <w:p w14:paraId="47D5DEAB" w14:textId="77777777" w:rsidR="00BC4F07" w:rsidRDefault="00BC4F07" w:rsidP="005D01D6">
      <w:pPr>
        <w:spacing w:before="0"/>
        <w:ind w:left="720"/>
        <w:jc w:val="left"/>
        <w:rPr>
          <w:b/>
          <w:bCs/>
          <w:sz w:val="26"/>
          <w:szCs w:val="26"/>
        </w:rPr>
      </w:pPr>
    </w:p>
    <w:p w14:paraId="54D32BC9" w14:textId="792E47C0" w:rsidR="00EC49FE" w:rsidRDefault="00651532" w:rsidP="00793C0E">
      <w:pPr>
        <w:pStyle w:val="Ttulo1"/>
        <w:jc w:val="both"/>
      </w:pPr>
      <w:r>
        <w:tab/>
      </w:r>
      <w:r w:rsidR="0083197B">
        <w:t>6</w:t>
      </w:r>
      <w:r w:rsidR="00EC49FE" w:rsidRPr="000331F5">
        <w:t xml:space="preserve">. </w:t>
      </w:r>
      <w:r w:rsidR="00666417">
        <w:t>Conclusão</w:t>
      </w:r>
    </w:p>
    <w:p w14:paraId="69381179" w14:textId="4D58B733" w:rsidR="00610280" w:rsidRDefault="00610280" w:rsidP="003B0458">
      <w:pPr>
        <w:pStyle w:val="Ttulo1"/>
        <w:rPr>
          <w:b w:val="0"/>
          <w:bCs/>
          <w:sz w:val="24"/>
          <w:szCs w:val="18"/>
        </w:rPr>
      </w:pPr>
    </w:p>
    <w:p w14:paraId="14810A1A" w14:textId="77777777" w:rsidR="003B0458" w:rsidRPr="003B0458" w:rsidRDefault="003B0458" w:rsidP="003B0458"/>
    <w:p w14:paraId="1D375A36" w14:textId="26EA650A" w:rsidR="0083197B" w:rsidRPr="00610280" w:rsidRDefault="00206D18" w:rsidP="0083197B">
      <w:pPr>
        <w:jc w:val="left"/>
      </w:pPr>
      <w:r>
        <w:rPr>
          <w:b/>
          <w:bCs/>
          <w:sz w:val="28"/>
          <w:szCs w:val="22"/>
        </w:rPr>
        <w:tab/>
      </w:r>
      <w:r w:rsidR="000D75A4" w:rsidRPr="000D75A4">
        <w:rPr>
          <w:b/>
          <w:bCs/>
          <w:sz w:val="28"/>
          <w:szCs w:val="22"/>
        </w:rPr>
        <w:t>Referências</w:t>
      </w:r>
      <w:r w:rsidR="0083197B" w:rsidRPr="00610280">
        <w:t xml:space="preserve"> </w:t>
      </w:r>
    </w:p>
    <w:p w14:paraId="44B30D0F" w14:textId="41B9B24C" w:rsidR="00610280" w:rsidRPr="00610280" w:rsidRDefault="00610280" w:rsidP="0083197B">
      <w:pPr>
        <w:tabs>
          <w:tab w:val="clear" w:pos="720"/>
        </w:tabs>
        <w:ind w:left="720"/>
        <w:jc w:val="left"/>
      </w:pPr>
    </w:p>
    <w:sectPr w:rsidR="00610280" w:rsidRPr="00610280" w:rsidSect="0048438C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134" w:right="1701" w:bottom="567" w:left="1701" w:header="964" w:footer="964" w:gutter="0"/>
      <w:pgNumType w:start="101"/>
      <w:cols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9ECFD" w14:textId="77777777" w:rsidR="00DB411A" w:rsidRPr="000331F5" w:rsidRDefault="00DB411A">
      <w:r w:rsidRPr="000331F5">
        <w:separator/>
      </w:r>
    </w:p>
  </w:endnote>
  <w:endnote w:type="continuationSeparator" w:id="0">
    <w:p w14:paraId="6EFA5B1F" w14:textId="77777777" w:rsidR="00DB411A" w:rsidRPr="000331F5" w:rsidRDefault="00DB411A">
      <w:r w:rsidRPr="000331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8B9DB" w14:textId="77777777" w:rsidR="0092301E" w:rsidRPr="00B522AE" w:rsidRDefault="0092301E">
    <w:pPr>
      <w:jc w:val="left"/>
      <w:rPr>
        <w:lang w:val="en-US"/>
      </w:rPr>
    </w:pPr>
    <w:r w:rsidRPr="00B522AE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05A8A" w14:textId="77777777" w:rsidR="0092301E" w:rsidRPr="00B522AE" w:rsidRDefault="0092301E">
    <w:pPr>
      <w:rPr>
        <w:lang w:val="en-US"/>
      </w:rPr>
    </w:pPr>
    <w:r w:rsidRPr="00B522AE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64C16" w14:textId="77777777" w:rsidR="0092301E" w:rsidRPr="00B522AE" w:rsidRDefault="0092301E">
    <w:pPr>
      <w:jc w:val="left"/>
      <w:rPr>
        <w:lang w:val="en-US"/>
      </w:rPr>
    </w:pPr>
    <w:r w:rsidRPr="00B522AE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9EEBE" w14:textId="77777777" w:rsidR="0092301E" w:rsidRPr="00B522AE" w:rsidRDefault="0092301E">
    <w:pPr>
      <w:rPr>
        <w:lang w:val="en-US"/>
      </w:rPr>
    </w:pPr>
    <w:r w:rsidRPr="00B522AE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EFA60" w14:textId="77777777" w:rsidR="00DB411A" w:rsidRPr="000331F5" w:rsidRDefault="00DB411A">
      <w:r w:rsidRPr="000331F5">
        <w:separator/>
      </w:r>
    </w:p>
  </w:footnote>
  <w:footnote w:type="continuationSeparator" w:id="0">
    <w:p w14:paraId="60D98A10" w14:textId="77777777" w:rsidR="00DB411A" w:rsidRPr="000331F5" w:rsidRDefault="00DB411A">
      <w:r w:rsidRPr="000331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FE414" w14:textId="77777777" w:rsidR="0092301E" w:rsidRPr="000331F5" w:rsidRDefault="0092301E">
    <w:pPr>
      <w:framePr w:wrap="around" w:vAnchor="text" w:hAnchor="margin" w:xAlign="inside" w:y="1"/>
    </w:pPr>
    <w:r w:rsidRPr="000331F5">
      <w:fldChar w:fldCharType="begin"/>
    </w:r>
    <w:r w:rsidRPr="000331F5">
      <w:instrText xml:space="preserve">PAGE  </w:instrText>
    </w:r>
    <w:r w:rsidRPr="000331F5">
      <w:fldChar w:fldCharType="separate"/>
    </w:r>
    <w:r w:rsidRPr="000331F5">
      <w:t>102</w:t>
    </w:r>
    <w:r w:rsidRPr="000331F5">
      <w:fldChar w:fldCharType="end"/>
    </w:r>
  </w:p>
  <w:p w14:paraId="6A3DA469" w14:textId="77777777" w:rsidR="0092301E" w:rsidRPr="000331F5" w:rsidRDefault="0092301E">
    <w:pPr>
      <w:jc w:val="right"/>
    </w:pPr>
    <w:r w:rsidRPr="000331F5">
      <w:t xml:space="preserve">S. Sandri, J. Stolfi, </w:t>
    </w:r>
    <w:proofErr w:type="spellStart"/>
    <w:r w:rsidRPr="000331F5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B6AC1" w14:textId="77777777" w:rsidR="0092301E" w:rsidRPr="000331F5" w:rsidRDefault="0092301E">
    <w:pPr>
      <w:framePr w:wrap="around" w:vAnchor="text" w:hAnchor="margin" w:xAlign="inside" w:y="1"/>
    </w:pPr>
  </w:p>
  <w:p w14:paraId="0B4B5D9C" w14:textId="77777777" w:rsidR="0092301E" w:rsidRPr="000331F5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3BCA" w14:textId="77777777" w:rsidR="0092301E" w:rsidRPr="000331F5" w:rsidRDefault="0092301E">
    <w:pPr>
      <w:framePr w:wrap="around" w:vAnchor="text" w:hAnchor="margin" w:xAlign="inside" w:y="1"/>
    </w:pPr>
    <w:r w:rsidRPr="000331F5">
      <w:fldChar w:fldCharType="begin"/>
    </w:r>
    <w:r w:rsidRPr="000331F5">
      <w:instrText xml:space="preserve">PAGE  </w:instrText>
    </w:r>
    <w:r w:rsidRPr="000331F5">
      <w:fldChar w:fldCharType="separate"/>
    </w:r>
    <w:r w:rsidRPr="000331F5">
      <w:t>102</w:t>
    </w:r>
    <w:r w:rsidRPr="000331F5">
      <w:fldChar w:fldCharType="end"/>
    </w:r>
  </w:p>
  <w:p w14:paraId="4D067712" w14:textId="77777777" w:rsidR="0092301E" w:rsidRPr="000331F5" w:rsidRDefault="0092301E">
    <w:pPr>
      <w:jc w:val="right"/>
    </w:pPr>
    <w:r w:rsidRPr="000331F5">
      <w:t xml:space="preserve">S. Sandri, J. Stolfi, </w:t>
    </w:r>
    <w:proofErr w:type="spellStart"/>
    <w:r w:rsidRPr="000331F5">
      <w:t>L.Velho</w:t>
    </w:r>
    <w:proofErr w:type="spellEnd"/>
  </w:p>
  <w:p w14:paraId="0C12BA58" w14:textId="77777777" w:rsidR="0092301E" w:rsidRPr="000331F5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8BC0F" w14:textId="77777777" w:rsidR="0092301E" w:rsidRPr="000331F5" w:rsidRDefault="0092301E">
    <w:pPr>
      <w:framePr w:wrap="around" w:vAnchor="text" w:hAnchor="margin" w:xAlign="inside" w:y="1"/>
    </w:pPr>
  </w:p>
  <w:p w14:paraId="61636536" w14:textId="77777777" w:rsidR="0092301E" w:rsidRPr="000331F5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F76F6"/>
    <w:multiLevelType w:val="multilevel"/>
    <w:tmpl w:val="FE4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0D29A9"/>
    <w:multiLevelType w:val="multilevel"/>
    <w:tmpl w:val="83F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E54D84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F2E134D"/>
    <w:multiLevelType w:val="multilevel"/>
    <w:tmpl w:val="4CCA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33556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9182508"/>
    <w:multiLevelType w:val="multilevel"/>
    <w:tmpl w:val="83F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724C2"/>
    <w:multiLevelType w:val="multilevel"/>
    <w:tmpl w:val="ABFEA1BA"/>
    <w:lvl w:ilvl="0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2"/>
        </w:tabs>
        <w:ind w:left="36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2"/>
        </w:tabs>
        <w:ind w:left="57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223B1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275EB"/>
    <w:multiLevelType w:val="multilevel"/>
    <w:tmpl w:val="8C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B47B95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27A82"/>
    <w:multiLevelType w:val="multilevel"/>
    <w:tmpl w:val="8C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611F74"/>
    <w:multiLevelType w:val="multilevel"/>
    <w:tmpl w:val="049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3791">
    <w:abstractNumId w:val="12"/>
  </w:num>
  <w:num w:numId="2" w16cid:durableId="433134037">
    <w:abstractNumId w:val="16"/>
  </w:num>
  <w:num w:numId="3" w16cid:durableId="734669200">
    <w:abstractNumId w:val="17"/>
  </w:num>
  <w:num w:numId="4" w16cid:durableId="1145394438">
    <w:abstractNumId w:val="19"/>
  </w:num>
  <w:num w:numId="5" w16cid:durableId="559748867">
    <w:abstractNumId w:val="11"/>
  </w:num>
  <w:num w:numId="6" w16cid:durableId="191652934">
    <w:abstractNumId w:val="23"/>
  </w:num>
  <w:num w:numId="7" w16cid:durableId="517961804">
    <w:abstractNumId w:val="14"/>
  </w:num>
  <w:num w:numId="8" w16cid:durableId="1488788796">
    <w:abstractNumId w:val="22"/>
  </w:num>
  <w:num w:numId="9" w16cid:durableId="1165243173">
    <w:abstractNumId w:val="13"/>
  </w:num>
  <w:num w:numId="10" w16cid:durableId="1649940384">
    <w:abstractNumId w:val="9"/>
  </w:num>
  <w:num w:numId="11" w16cid:durableId="2039237385">
    <w:abstractNumId w:val="7"/>
  </w:num>
  <w:num w:numId="12" w16cid:durableId="1787657999">
    <w:abstractNumId w:val="6"/>
  </w:num>
  <w:num w:numId="13" w16cid:durableId="1148715220">
    <w:abstractNumId w:val="5"/>
  </w:num>
  <w:num w:numId="14" w16cid:durableId="1638996024">
    <w:abstractNumId w:val="4"/>
  </w:num>
  <w:num w:numId="15" w16cid:durableId="1489399643">
    <w:abstractNumId w:val="8"/>
  </w:num>
  <w:num w:numId="16" w16cid:durableId="1127773041">
    <w:abstractNumId w:val="3"/>
  </w:num>
  <w:num w:numId="17" w16cid:durableId="170991640">
    <w:abstractNumId w:val="2"/>
  </w:num>
  <w:num w:numId="18" w16cid:durableId="2087804356">
    <w:abstractNumId w:val="1"/>
  </w:num>
  <w:num w:numId="19" w16cid:durableId="2061663003">
    <w:abstractNumId w:val="0"/>
  </w:num>
  <w:num w:numId="20" w16cid:durableId="1989090246">
    <w:abstractNumId w:val="18"/>
  </w:num>
  <w:num w:numId="21" w16cid:durableId="1949239066">
    <w:abstractNumId w:val="20"/>
  </w:num>
  <w:num w:numId="22" w16cid:durableId="402794836">
    <w:abstractNumId w:val="29"/>
  </w:num>
  <w:num w:numId="23" w16cid:durableId="1877310184">
    <w:abstractNumId w:val="21"/>
  </w:num>
  <w:num w:numId="24" w16cid:durableId="1663970969">
    <w:abstractNumId w:val="28"/>
  </w:num>
  <w:num w:numId="25" w16cid:durableId="1844512430">
    <w:abstractNumId w:val="30"/>
  </w:num>
  <w:num w:numId="26" w16cid:durableId="2104839101">
    <w:abstractNumId w:val="27"/>
  </w:num>
  <w:num w:numId="27" w16cid:durableId="2034918896">
    <w:abstractNumId w:val="26"/>
  </w:num>
  <w:num w:numId="28" w16cid:durableId="1753041732">
    <w:abstractNumId w:val="24"/>
  </w:num>
  <w:num w:numId="29" w16cid:durableId="1760826545">
    <w:abstractNumId w:val="15"/>
  </w:num>
  <w:num w:numId="30" w16cid:durableId="594827609">
    <w:abstractNumId w:val="10"/>
  </w:num>
  <w:num w:numId="31" w16cid:durableId="19798427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7216"/>
    <w:rsid w:val="000112EA"/>
    <w:rsid w:val="00011B17"/>
    <w:rsid w:val="00013C76"/>
    <w:rsid w:val="00014702"/>
    <w:rsid w:val="00022497"/>
    <w:rsid w:val="000331F5"/>
    <w:rsid w:val="00040DD5"/>
    <w:rsid w:val="0004776B"/>
    <w:rsid w:val="00051D82"/>
    <w:rsid w:val="0005682A"/>
    <w:rsid w:val="0006169F"/>
    <w:rsid w:val="000679DF"/>
    <w:rsid w:val="00071407"/>
    <w:rsid w:val="00075B8A"/>
    <w:rsid w:val="00093F87"/>
    <w:rsid w:val="000943B2"/>
    <w:rsid w:val="000A004A"/>
    <w:rsid w:val="000A05B7"/>
    <w:rsid w:val="000A289F"/>
    <w:rsid w:val="000A3AF6"/>
    <w:rsid w:val="000B6A7F"/>
    <w:rsid w:val="000C17B1"/>
    <w:rsid w:val="000C22FF"/>
    <w:rsid w:val="000C3C78"/>
    <w:rsid w:val="000D060F"/>
    <w:rsid w:val="000D4915"/>
    <w:rsid w:val="000D75A4"/>
    <w:rsid w:val="000D7B90"/>
    <w:rsid w:val="000E6955"/>
    <w:rsid w:val="00105030"/>
    <w:rsid w:val="00125868"/>
    <w:rsid w:val="0013084A"/>
    <w:rsid w:val="001314CC"/>
    <w:rsid w:val="00131BD2"/>
    <w:rsid w:val="00134C5B"/>
    <w:rsid w:val="00134EB3"/>
    <w:rsid w:val="00143174"/>
    <w:rsid w:val="00156BBE"/>
    <w:rsid w:val="00160576"/>
    <w:rsid w:val="00164052"/>
    <w:rsid w:val="001704CA"/>
    <w:rsid w:val="00171EE0"/>
    <w:rsid w:val="00173AC2"/>
    <w:rsid w:val="001771FF"/>
    <w:rsid w:val="00190B4D"/>
    <w:rsid w:val="001A222E"/>
    <w:rsid w:val="001A4B7A"/>
    <w:rsid w:val="001B0861"/>
    <w:rsid w:val="001B381E"/>
    <w:rsid w:val="001B5FC9"/>
    <w:rsid w:val="001B6DE9"/>
    <w:rsid w:val="001C05E8"/>
    <w:rsid w:val="001C0E0B"/>
    <w:rsid w:val="001C0E82"/>
    <w:rsid w:val="001C3C3C"/>
    <w:rsid w:val="001C65B3"/>
    <w:rsid w:val="001D7DB1"/>
    <w:rsid w:val="001E5375"/>
    <w:rsid w:val="001E5F88"/>
    <w:rsid w:val="001F2D8D"/>
    <w:rsid w:val="00205635"/>
    <w:rsid w:val="00206D18"/>
    <w:rsid w:val="0021245D"/>
    <w:rsid w:val="00215DC6"/>
    <w:rsid w:val="0022582D"/>
    <w:rsid w:val="0024229C"/>
    <w:rsid w:val="002469A4"/>
    <w:rsid w:val="00247B6E"/>
    <w:rsid w:val="0025722C"/>
    <w:rsid w:val="002646A0"/>
    <w:rsid w:val="00266F29"/>
    <w:rsid w:val="0027323A"/>
    <w:rsid w:val="00274877"/>
    <w:rsid w:val="00274B72"/>
    <w:rsid w:val="00287B0F"/>
    <w:rsid w:val="00290562"/>
    <w:rsid w:val="002959A2"/>
    <w:rsid w:val="00297DDA"/>
    <w:rsid w:val="00297E8C"/>
    <w:rsid w:val="002B5CE3"/>
    <w:rsid w:val="002B62DC"/>
    <w:rsid w:val="002D0F76"/>
    <w:rsid w:val="002E2FDB"/>
    <w:rsid w:val="002F118E"/>
    <w:rsid w:val="002F26BE"/>
    <w:rsid w:val="002F5520"/>
    <w:rsid w:val="003042C1"/>
    <w:rsid w:val="003112B6"/>
    <w:rsid w:val="0032265D"/>
    <w:rsid w:val="003354D7"/>
    <w:rsid w:val="00346F3D"/>
    <w:rsid w:val="00350E2C"/>
    <w:rsid w:val="00354715"/>
    <w:rsid w:val="0036039F"/>
    <w:rsid w:val="00365447"/>
    <w:rsid w:val="00387298"/>
    <w:rsid w:val="0039084B"/>
    <w:rsid w:val="003908DC"/>
    <w:rsid w:val="00393093"/>
    <w:rsid w:val="00394034"/>
    <w:rsid w:val="003A332F"/>
    <w:rsid w:val="003A79D3"/>
    <w:rsid w:val="003B0458"/>
    <w:rsid w:val="003B4D5F"/>
    <w:rsid w:val="003B72EE"/>
    <w:rsid w:val="003B7569"/>
    <w:rsid w:val="003C25DE"/>
    <w:rsid w:val="003C3164"/>
    <w:rsid w:val="003C5D8E"/>
    <w:rsid w:val="003D1991"/>
    <w:rsid w:val="003D3F89"/>
    <w:rsid w:val="003D58E5"/>
    <w:rsid w:val="003F0B67"/>
    <w:rsid w:val="003F1124"/>
    <w:rsid w:val="003F4556"/>
    <w:rsid w:val="004023B2"/>
    <w:rsid w:val="00402B03"/>
    <w:rsid w:val="00407CA4"/>
    <w:rsid w:val="004167B6"/>
    <w:rsid w:val="00416B25"/>
    <w:rsid w:val="004227A9"/>
    <w:rsid w:val="0042460F"/>
    <w:rsid w:val="00427D56"/>
    <w:rsid w:val="004321D7"/>
    <w:rsid w:val="0044179B"/>
    <w:rsid w:val="004428FF"/>
    <w:rsid w:val="00445A1D"/>
    <w:rsid w:val="004469A0"/>
    <w:rsid w:val="00451017"/>
    <w:rsid w:val="00462C17"/>
    <w:rsid w:val="00464918"/>
    <w:rsid w:val="0047373E"/>
    <w:rsid w:val="00477AE4"/>
    <w:rsid w:val="00483BE0"/>
    <w:rsid w:val="0048432B"/>
    <w:rsid w:val="0048438C"/>
    <w:rsid w:val="004A1941"/>
    <w:rsid w:val="004A3158"/>
    <w:rsid w:val="004A4E67"/>
    <w:rsid w:val="004A4FEF"/>
    <w:rsid w:val="004B2039"/>
    <w:rsid w:val="004B4867"/>
    <w:rsid w:val="004C3BB6"/>
    <w:rsid w:val="004E2923"/>
    <w:rsid w:val="004F223A"/>
    <w:rsid w:val="004F4182"/>
    <w:rsid w:val="004F6251"/>
    <w:rsid w:val="0050061E"/>
    <w:rsid w:val="00514215"/>
    <w:rsid w:val="00517B3C"/>
    <w:rsid w:val="00523C85"/>
    <w:rsid w:val="0052597A"/>
    <w:rsid w:val="005320C7"/>
    <w:rsid w:val="00532413"/>
    <w:rsid w:val="005354E7"/>
    <w:rsid w:val="00535DCE"/>
    <w:rsid w:val="00552753"/>
    <w:rsid w:val="00553139"/>
    <w:rsid w:val="00555590"/>
    <w:rsid w:val="0055579C"/>
    <w:rsid w:val="00556B9F"/>
    <w:rsid w:val="00565D44"/>
    <w:rsid w:val="00572139"/>
    <w:rsid w:val="005800B0"/>
    <w:rsid w:val="005839E0"/>
    <w:rsid w:val="00584974"/>
    <w:rsid w:val="005850A9"/>
    <w:rsid w:val="00592339"/>
    <w:rsid w:val="005A0DAA"/>
    <w:rsid w:val="005A123A"/>
    <w:rsid w:val="005A2008"/>
    <w:rsid w:val="005B20BE"/>
    <w:rsid w:val="005B555D"/>
    <w:rsid w:val="005B60DA"/>
    <w:rsid w:val="005C3B8D"/>
    <w:rsid w:val="005C3D97"/>
    <w:rsid w:val="005C5246"/>
    <w:rsid w:val="005D01D6"/>
    <w:rsid w:val="005D3160"/>
    <w:rsid w:val="005E09CF"/>
    <w:rsid w:val="005E7FBF"/>
    <w:rsid w:val="005F64FA"/>
    <w:rsid w:val="005F67E5"/>
    <w:rsid w:val="006017A2"/>
    <w:rsid w:val="00602A50"/>
    <w:rsid w:val="006032FA"/>
    <w:rsid w:val="00603861"/>
    <w:rsid w:val="00603AF7"/>
    <w:rsid w:val="00610280"/>
    <w:rsid w:val="006140A0"/>
    <w:rsid w:val="006160A5"/>
    <w:rsid w:val="00621D56"/>
    <w:rsid w:val="006240F0"/>
    <w:rsid w:val="006316F4"/>
    <w:rsid w:val="0063629E"/>
    <w:rsid w:val="00637656"/>
    <w:rsid w:val="00642AAE"/>
    <w:rsid w:val="00650FE8"/>
    <w:rsid w:val="006510E1"/>
    <w:rsid w:val="00651532"/>
    <w:rsid w:val="00663DAE"/>
    <w:rsid w:val="00666417"/>
    <w:rsid w:val="006674A1"/>
    <w:rsid w:val="006717A8"/>
    <w:rsid w:val="00676E05"/>
    <w:rsid w:val="0068092C"/>
    <w:rsid w:val="00691BE9"/>
    <w:rsid w:val="006947EE"/>
    <w:rsid w:val="006953AA"/>
    <w:rsid w:val="00695960"/>
    <w:rsid w:val="0069640F"/>
    <w:rsid w:val="006A05C5"/>
    <w:rsid w:val="006A0D61"/>
    <w:rsid w:val="006A36B9"/>
    <w:rsid w:val="006A39A3"/>
    <w:rsid w:val="006A5257"/>
    <w:rsid w:val="006C0333"/>
    <w:rsid w:val="006C3976"/>
    <w:rsid w:val="006C78BC"/>
    <w:rsid w:val="006D3537"/>
    <w:rsid w:val="006E31C8"/>
    <w:rsid w:val="006E4483"/>
    <w:rsid w:val="006E46EE"/>
    <w:rsid w:val="00700401"/>
    <w:rsid w:val="007031DF"/>
    <w:rsid w:val="00710929"/>
    <w:rsid w:val="007122D1"/>
    <w:rsid w:val="00714BB9"/>
    <w:rsid w:val="00724029"/>
    <w:rsid w:val="007335BC"/>
    <w:rsid w:val="00742D87"/>
    <w:rsid w:val="00755175"/>
    <w:rsid w:val="00762908"/>
    <w:rsid w:val="00791D0E"/>
    <w:rsid w:val="0079245F"/>
    <w:rsid w:val="00792F28"/>
    <w:rsid w:val="007936BF"/>
    <w:rsid w:val="00793C0E"/>
    <w:rsid w:val="007977D4"/>
    <w:rsid w:val="007A4800"/>
    <w:rsid w:val="007B0A3C"/>
    <w:rsid w:val="007B0E50"/>
    <w:rsid w:val="007C4987"/>
    <w:rsid w:val="007C4CAC"/>
    <w:rsid w:val="007C6A23"/>
    <w:rsid w:val="007D72D3"/>
    <w:rsid w:val="008002EC"/>
    <w:rsid w:val="00810606"/>
    <w:rsid w:val="00811460"/>
    <w:rsid w:val="00811FE2"/>
    <w:rsid w:val="00814065"/>
    <w:rsid w:val="008156AC"/>
    <w:rsid w:val="00816123"/>
    <w:rsid w:val="00816266"/>
    <w:rsid w:val="008239BA"/>
    <w:rsid w:val="0082707B"/>
    <w:rsid w:val="0083197B"/>
    <w:rsid w:val="0083732C"/>
    <w:rsid w:val="00851ED0"/>
    <w:rsid w:val="00854A30"/>
    <w:rsid w:val="00855294"/>
    <w:rsid w:val="00857CBF"/>
    <w:rsid w:val="0087539E"/>
    <w:rsid w:val="00882F7B"/>
    <w:rsid w:val="008862A3"/>
    <w:rsid w:val="0088757D"/>
    <w:rsid w:val="00892EFF"/>
    <w:rsid w:val="00893CFE"/>
    <w:rsid w:val="0089501F"/>
    <w:rsid w:val="008964E0"/>
    <w:rsid w:val="008B104B"/>
    <w:rsid w:val="008B1055"/>
    <w:rsid w:val="008B229B"/>
    <w:rsid w:val="008B39CF"/>
    <w:rsid w:val="008C3307"/>
    <w:rsid w:val="008C5329"/>
    <w:rsid w:val="008C6A60"/>
    <w:rsid w:val="008D48B9"/>
    <w:rsid w:val="008E1EDC"/>
    <w:rsid w:val="008F5A09"/>
    <w:rsid w:val="009021A7"/>
    <w:rsid w:val="00903656"/>
    <w:rsid w:val="00905AA8"/>
    <w:rsid w:val="00916C01"/>
    <w:rsid w:val="0092301E"/>
    <w:rsid w:val="00924789"/>
    <w:rsid w:val="00927E74"/>
    <w:rsid w:val="00935432"/>
    <w:rsid w:val="00940E6B"/>
    <w:rsid w:val="00954FBB"/>
    <w:rsid w:val="009573D6"/>
    <w:rsid w:val="00957C8C"/>
    <w:rsid w:val="009700D4"/>
    <w:rsid w:val="0097097D"/>
    <w:rsid w:val="00974115"/>
    <w:rsid w:val="009762FE"/>
    <w:rsid w:val="00977226"/>
    <w:rsid w:val="00982A20"/>
    <w:rsid w:val="00984D6F"/>
    <w:rsid w:val="00990C84"/>
    <w:rsid w:val="009A1EB3"/>
    <w:rsid w:val="009A351B"/>
    <w:rsid w:val="009B0A55"/>
    <w:rsid w:val="009B569D"/>
    <w:rsid w:val="009B7F18"/>
    <w:rsid w:val="009C5A79"/>
    <w:rsid w:val="009C66C4"/>
    <w:rsid w:val="009C67AE"/>
    <w:rsid w:val="009D7B88"/>
    <w:rsid w:val="009E38CD"/>
    <w:rsid w:val="009F408F"/>
    <w:rsid w:val="009F72FA"/>
    <w:rsid w:val="00A042C7"/>
    <w:rsid w:val="00A0761B"/>
    <w:rsid w:val="00A108C4"/>
    <w:rsid w:val="00A16CDE"/>
    <w:rsid w:val="00A25601"/>
    <w:rsid w:val="00A32720"/>
    <w:rsid w:val="00A435A9"/>
    <w:rsid w:val="00A44F88"/>
    <w:rsid w:val="00A475C4"/>
    <w:rsid w:val="00A479A0"/>
    <w:rsid w:val="00A55EE5"/>
    <w:rsid w:val="00A66950"/>
    <w:rsid w:val="00A70FD5"/>
    <w:rsid w:val="00A72D5D"/>
    <w:rsid w:val="00A73515"/>
    <w:rsid w:val="00A74453"/>
    <w:rsid w:val="00A76CB1"/>
    <w:rsid w:val="00A81C06"/>
    <w:rsid w:val="00A850CB"/>
    <w:rsid w:val="00A9126D"/>
    <w:rsid w:val="00A91975"/>
    <w:rsid w:val="00A927B1"/>
    <w:rsid w:val="00AA0E54"/>
    <w:rsid w:val="00AA1328"/>
    <w:rsid w:val="00AA1586"/>
    <w:rsid w:val="00AA39ED"/>
    <w:rsid w:val="00AB0B0C"/>
    <w:rsid w:val="00AB27E6"/>
    <w:rsid w:val="00AB364A"/>
    <w:rsid w:val="00AB3D63"/>
    <w:rsid w:val="00AB5DA3"/>
    <w:rsid w:val="00AB6459"/>
    <w:rsid w:val="00AB6607"/>
    <w:rsid w:val="00AC7026"/>
    <w:rsid w:val="00AD6E12"/>
    <w:rsid w:val="00AE09AB"/>
    <w:rsid w:val="00AE4241"/>
    <w:rsid w:val="00AE67FC"/>
    <w:rsid w:val="00AF071C"/>
    <w:rsid w:val="00B053E9"/>
    <w:rsid w:val="00B06EFE"/>
    <w:rsid w:val="00B07350"/>
    <w:rsid w:val="00B16E1E"/>
    <w:rsid w:val="00B17962"/>
    <w:rsid w:val="00B27251"/>
    <w:rsid w:val="00B302B0"/>
    <w:rsid w:val="00B41B70"/>
    <w:rsid w:val="00B42587"/>
    <w:rsid w:val="00B42E3E"/>
    <w:rsid w:val="00B522AE"/>
    <w:rsid w:val="00B56576"/>
    <w:rsid w:val="00B716CB"/>
    <w:rsid w:val="00B76986"/>
    <w:rsid w:val="00BA5980"/>
    <w:rsid w:val="00BC3338"/>
    <w:rsid w:val="00BC4F07"/>
    <w:rsid w:val="00BD0B78"/>
    <w:rsid w:val="00BE69EC"/>
    <w:rsid w:val="00BF4AC5"/>
    <w:rsid w:val="00BF6D38"/>
    <w:rsid w:val="00C0244F"/>
    <w:rsid w:val="00C05A26"/>
    <w:rsid w:val="00C11D2B"/>
    <w:rsid w:val="00C16F4D"/>
    <w:rsid w:val="00C24A70"/>
    <w:rsid w:val="00C3594B"/>
    <w:rsid w:val="00C40787"/>
    <w:rsid w:val="00C4148C"/>
    <w:rsid w:val="00C47F92"/>
    <w:rsid w:val="00C533DB"/>
    <w:rsid w:val="00C56D61"/>
    <w:rsid w:val="00C6556C"/>
    <w:rsid w:val="00C66FED"/>
    <w:rsid w:val="00C74FB3"/>
    <w:rsid w:val="00C81C15"/>
    <w:rsid w:val="00C941FE"/>
    <w:rsid w:val="00CA02E5"/>
    <w:rsid w:val="00CA106A"/>
    <w:rsid w:val="00CA6763"/>
    <w:rsid w:val="00CA759B"/>
    <w:rsid w:val="00CB4A86"/>
    <w:rsid w:val="00CC071E"/>
    <w:rsid w:val="00CC4601"/>
    <w:rsid w:val="00CD5C17"/>
    <w:rsid w:val="00CE0699"/>
    <w:rsid w:val="00CF3771"/>
    <w:rsid w:val="00CF47AC"/>
    <w:rsid w:val="00D00BC6"/>
    <w:rsid w:val="00D02478"/>
    <w:rsid w:val="00D06998"/>
    <w:rsid w:val="00D07A86"/>
    <w:rsid w:val="00D07DD2"/>
    <w:rsid w:val="00D111B9"/>
    <w:rsid w:val="00D22388"/>
    <w:rsid w:val="00D23A33"/>
    <w:rsid w:val="00D2594C"/>
    <w:rsid w:val="00D34576"/>
    <w:rsid w:val="00D447FE"/>
    <w:rsid w:val="00D4609C"/>
    <w:rsid w:val="00D54B78"/>
    <w:rsid w:val="00D55297"/>
    <w:rsid w:val="00D60806"/>
    <w:rsid w:val="00D638E6"/>
    <w:rsid w:val="00D806C3"/>
    <w:rsid w:val="00D81BFF"/>
    <w:rsid w:val="00D81D30"/>
    <w:rsid w:val="00D8616A"/>
    <w:rsid w:val="00D92F6F"/>
    <w:rsid w:val="00DA28A8"/>
    <w:rsid w:val="00DB20AD"/>
    <w:rsid w:val="00DB3667"/>
    <w:rsid w:val="00DB411A"/>
    <w:rsid w:val="00DB420F"/>
    <w:rsid w:val="00DB7104"/>
    <w:rsid w:val="00DC1EC4"/>
    <w:rsid w:val="00DC3E10"/>
    <w:rsid w:val="00DD0F7D"/>
    <w:rsid w:val="00DD48FA"/>
    <w:rsid w:val="00DD7B3C"/>
    <w:rsid w:val="00DE6F97"/>
    <w:rsid w:val="00DF3B17"/>
    <w:rsid w:val="00E05DAF"/>
    <w:rsid w:val="00E13562"/>
    <w:rsid w:val="00E14036"/>
    <w:rsid w:val="00E22ECD"/>
    <w:rsid w:val="00E310CE"/>
    <w:rsid w:val="00E36B58"/>
    <w:rsid w:val="00E431C7"/>
    <w:rsid w:val="00E46B37"/>
    <w:rsid w:val="00E5488F"/>
    <w:rsid w:val="00E55947"/>
    <w:rsid w:val="00E56DB9"/>
    <w:rsid w:val="00E64E0D"/>
    <w:rsid w:val="00E66725"/>
    <w:rsid w:val="00E70ECC"/>
    <w:rsid w:val="00E77544"/>
    <w:rsid w:val="00E82C13"/>
    <w:rsid w:val="00E83503"/>
    <w:rsid w:val="00E90D6D"/>
    <w:rsid w:val="00E92D8A"/>
    <w:rsid w:val="00E959C3"/>
    <w:rsid w:val="00EA239D"/>
    <w:rsid w:val="00EA7FF4"/>
    <w:rsid w:val="00EB1764"/>
    <w:rsid w:val="00EB1D3E"/>
    <w:rsid w:val="00EB2732"/>
    <w:rsid w:val="00EB3F8E"/>
    <w:rsid w:val="00EB5188"/>
    <w:rsid w:val="00EB6DBC"/>
    <w:rsid w:val="00EC06F7"/>
    <w:rsid w:val="00EC10DA"/>
    <w:rsid w:val="00EC49FE"/>
    <w:rsid w:val="00EC72C7"/>
    <w:rsid w:val="00EE166E"/>
    <w:rsid w:val="00EE26A4"/>
    <w:rsid w:val="00EE70EF"/>
    <w:rsid w:val="00EF373E"/>
    <w:rsid w:val="00F01F4E"/>
    <w:rsid w:val="00F13FC9"/>
    <w:rsid w:val="00F14983"/>
    <w:rsid w:val="00F227FE"/>
    <w:rsid w:val="00F27563"/>
    <w:rsid w:val="00F30FD3"/>
    <w:rsid w:val="00F42F8E"/>
    <w:rsid w:val="00F5060C"/>
    <w:rsid w:val="00F5195F"/>
    <w:rsid w:val="00F53A88"/>
    <w:rsid w:val="00F55474"/>
    <w:rsid w:val="00F56CFC"/>
    <w:rsid w:val="00F603CF"/>
    <w:rsid w:val="00F73013"/>
    <w:rsid w:val="00F73ACD"/>
    <w:rsid w:val="00F81246"/>
    <w:rsid w:val="00F87D36"/>
    <w:rsid w:val="00F94B0E"/>
    <w:rsid w:val="00F966A4"/>
    <w:rsid w:val="00FC02FD"/>
    <w:rsid w:val="00FC4CC4"/>
    <w:rsid w:val="00FD4031"/>
    <w:rsid w:val="00FD4331"/>
    <w:rsid w:val="00FD53A6"/>
    <w:rsid w:val="00FD5F86"/>
    <w:rsid w:val="00FE1AFC"/>
    <w:rsid w:val="00FE3DD8"/>
    <w:rsid w:val="00FE4A07"/>
    <w:rsid w:val="00FE4CEC"/>
    <w:rsid w:val="00FF0B2A"/>
    <w:rsid w:val="00FF1B4C"/>
    <w:rsid w:val="00FF42FC"/>
    <w:rsid w:val="00FF53C1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1022B"/>
  <w15:chartTrackingRefBased/>
  <w15:docId w15:val="{599E7247-EEC4-46F3-9EF0-905BC74E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NormalWeb">
    <w:name w:val="Normal (Web)"/>
    <w:basedOn w:val="Normal"/>
    <w:uiPriority w:val="99"/>
    <w:rsid w:val="004C3BB6"/>
    <w:rPr>
      <w:rFonts w:ascii="Times New Roman" w:hAnsi="Times New Roman"/>
      <w:szCs w:val="24"/>
    </w:rPr>
  </w:style>
  <w:style w:type="character" w:styleId="MenoPendente">
    <w:name w:val="Unresolved Mention"/>
    <w:uiPriority w:val="99"/>
    <w:semiHidden/>
    <w:unhideWhenUsed/>
    <w:rsid w:val="000D75A4"/>
    <w:rPr>
      <w:color w:val="605E5C"/>
      <w:shd w:val="clear" w:color="auto" w:fill="E1DFDD"/>
    </w:rPr>
  </w:style>
  <w:style w:type="character" w:styleId="CdigoHTML">
    <w:name w:val="HTML Code"/>
    <w:uiPriority w:val="99"/>
    <w:unhideWhenUsed/>
    <w:rsid w:val="00B42E3E"/>
    <w:rPr>
      <w:rFonts w:ascii="Courier New" w:eastAsia="Times New Roman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har"/>
    <w:rsid w:val="00A32720"/>
    <w:rPr>
      <w:sz w:val="20"/>
    </w:rPr>
  </w:style>
  <w:style w:type="character" w:customStyle="1" w:styleId="TextodenotaderodapChar">
    <w:name w:val="Texto de nota de rodapé Char"/>
    <w:link w:val="Textodenotaderodap"/>
    <w:rsid w:val="00A32720"/>
    <w:rPr>
      <w:rFonts w:ascii="Times" w:hAnsi="Times"/>
    </w:rPr>
  </w:style>
  <w:style w:type="character" w:styleId="Refdenotaderodap">
    <w:name w:val="footnote reference"/>
    <w:rsid w:val="00A327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v.rafael02@edu.pucrs.b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iumy.reis@edu.pucrs.b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c0a78c-0295-4daf-8495-be0b4bcb81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75AA9D4F9DBC4AAC2359945F23F34B" ma:contentTypeVersion="15" ma:contentTypeDescription="Crie um novo documento." ma:contentTypeScope="" ma:versionID="3ec627a05676a72d0da81078c4c5edf2">
  <xsd:schema xmlns:xsd="http://www.w3.org/2001/XMLSchema" xmlns:xs="http://www.w3.org/2001/XMLSchema" xmlns:p="http://schemas.microsoft.com/office/2006/metadata/properties" xmlns:ns3="6cc0a78c-0295-4daf-8495-be0b4bcb81a3" xmlns:ns4="b0b1208e-036b-4182-adbd-99f9845064c0" targetNamespace="http://schemas.microsoft.com/office/2006/metadata/properties" ma:root="true" ma:fieldsID="95b6318acb8d746d112cd51448ee945a" ns3:_="" ns4:_="">
    <xsd:import namespace="6cc0a78c-0295-4daf-8495-be0b4bcb81a3"/>
    <xsd:import namespace="b0b1208e-036b-4182-adbd-99f984506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0a78c-0295-4daf-8495-be0b4bcb8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1208e-036b-4182-adbd-99f984506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A23A-F5D5-4C32-BF66-AC244C8AA18C}">
  <ds:schemaRefs>
    <ds:schemaRef ds:uri="http://schemas.microsoft.com/office/2006/metadata/properties"/>
    <ds:schemaRef ds:uri="http://schemas.microsoft.com/office/infopath/2007/PartnerControls"/>
    <ds:schemaRef ds:uri="6cc0a78c-0295-4daf-8495-be0b4bcb81a3"/>
  </ds:schemaRefs>
</ds:datastoreItem>
</file>

<file path=customXml/itemProps2.xml><?xml version="1.0" encoding="utf-8"?>
<ds:datastoreItem xmlns:ds="http://schemas.openxmlformats.org/officeDocument/2006/customXml" ds:itemID="{49A7FA28-183D-4439-9B9E-2D46F27D5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7B906-C986-473E-98EC-5232809B5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0a78c-0295-4daf-8495-be0b4bcb81a3"/>
    <ds:schemaRef ds:uri="b0b1208e-036b-4182-adbd-99f984506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1D1C13-9152-43BC-A290-FDF01DCB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10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580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Vitor Rafael</cp:lastModifiedBy>
  <cp:revision>4</cp:revision>
  <cp:lastPrinted>2025-04-22T22:37:00Z</cp:lastPrinted>
  <dcterms:created xsi:type="dcterms:W3CDTF">2025-06-09T23:38:00Z</dcterms:created>
  <dcterms:modified xsi:type="dcterms:W3CDTF">2025-06-12T05:00:00Z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0x0101009E75AA9D4F9DBC4AAC2359945F23F34B</vt:lpwstr>
  </property>
</Properties>
</file>